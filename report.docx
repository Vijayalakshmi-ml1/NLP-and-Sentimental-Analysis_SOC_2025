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4A7CA60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631A1B70" wp14:editId="7B9B9304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CF4A939" w14:textId="22AABFB2" w:rsidR="000A20B0" w:rsidRPr="001D5CE6" w:rsidRDefault="000A20B0" w:rsidP="001D5CE6">
      <w:pPr>
        <w:pStyle w:val="Title"/>
        <w:shd w:val="clear" w:color="auto" w:fill="D6ECFF" w:themeFill="background2"/>
        <w:rPr>
          <w:b/>
          <w:bCs/>
          <w:outline/>
          <w:color w:val="EA157A" w:themeColor="accent2"/>
          <w:lang w:val="en-IN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D5CE6">
        <w:rPr>
          <w:b/>
          <w:bCs/>
          <w:outline/>
          <w:color w:val="EA157A" w:themeColor="accent2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NLP </w:t>
      </w:r>
      <w:proofErr w:type="gramStart"/>
      <w:r w:rsidRPr="001D5CE6">
        <w:rPr>
          <w:b/>
          <w:bCs/>
          <w:outline/>
          <w:color w:val="EA157A" w:themeColor="accent2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CAPSTONE</w:t>
      </w:r>
      <w:r w:rsidRPr="001D5CE6">
        <w:rPr>
          <w:b/>
          <w:outline/>
          <w:color w:val="EA157A" w:themeColor="accent2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1D5CE6">
        <w:rPr>
          <w:b/>
          <w:bCs/>
          <w:outline/>
          <w:color w:val="EA157A" w:themeColor="accent2"/>
          <w:lang w:val="en-IN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 PROJECT</w:t>
      </w:r>
      <w:proofErr w:type="gramEnd"/>
      <w:r w:rsidRPr="001D5CE6">
        <w:rPr>
          <w:b/>
          <w:bCs/>
          <w:outline/>
          <w:color w:val="EA157A" w:themeColor="accent2"/>
          <w:lang w:val="en-IN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REPORT</w:t>
      </w:r>
    </w:p>
    <w:p w14:paraId="06A1B2A5" w14:textId="77777777" w:rsidR="001D5CE6" w:rsidRDefault="001D5CE6" w:rsidP="001D5CE6">
      <w:pPr>
        <w:pStyle w:val="Title"/>
        <w:shd w:val="clear" w:color="auto" w:fill="D6ECFF" w:themeFill="background2"/>
        <w:jc w:val="left"/>
        <w:rPr>
          <w:b/>
          <w:outline/>
          <w:color w:val="EA157A" w:themeColor="accent2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E26918E" w14:textId="7DA98727" w:rsidR="001D5CE6" w:rsidRDefault="000A20B0" w:rsidP="001D5CE6">
      <w:pPr>
        <w:pStyle w:val="Subtitle"/>
      </w:pPr>
      <w:proofErr w:type="gramStart"/>
      <w:r w:rsidRPr="000A20B0">
        <w:rPr>
          <w:lang w:val="en-IN"/>
        </w:rPr>
        <w:t>name:Vijayalakshmi</w:t>
      </w:r>
      <w:proofErr w:type="gramEnd"/>
      <w:r w:rsidR="00C6554A">
        <w:t xml:space="preserve"> | </w:t>
      </w:r>
      <w:proofErr w:type="gramStart"/>
      <w:r w:rsidR="001D5CE6">
        <w:t>project:</w:t>
      </w:r>
      <w:r>
        <w:t>wncc</w:t>
      </w:r>
      <w:proofErr w:type="gramEnd"/>
      <w:r>
        <w:t xml:space="preserve"> sOC</w:t>
      </w:r>
      <w:r w:rsidR="00C6554A">
        <w:t xml:space="preserve"> </w:t>
      </w:r>
      <w:r w:rsidR="001D5CE6">
        <w:t>nlp project</w:t>
      </w:r>
    </w:p>
    <w:p w14:paraId="37F47D82" w14:textId="77777777" w:rsidR="001D5CE6" w:rsidRDefault="001D5CE6" w:rsidP="001D5CE6">
      <w:pPr>
        <w:pStyle w:val="Subtitle"/>
        <w:jc w:val="left"/>
        <w:rPr>
          <w:b/>
          <w:bCs/>
          <w:lang w:val="en-IN"/>
        </w:rPr>
      </w:pPr>
      <w:r w:rsidRPr="000A20B0">
        <w:rPr>
          <w:b/>
          <w:bCs/>
          <w:lang w:val="en-IN"/>
        </w:rPr>
        <w:lastRenderedPageBreak/>
        <w:t>Interpretation &amp; Analysis</w:t>
      </w:r>
      <w:r>
        <w:rPr>
          <w:b/>
          <w:bCs/>
          <w:lang w:val="en-IN"/>
        </w:rPr>
        <w:t xml:space="preserve"> OF </w:t>
      </w:r>
      <w:r w:rsidRPr="000A20B0">
        <w:rPr>
          <w:b/>
          <w:bCs/>
          <w:lang w:val="en-IN"/>
        </w:rPr>
        <w:t>Emotional Arc of a Harry Potter Novel</w:t>
      </w:r>
    </w:p>
    <w:p w14:paraId="730D7678" w14:textId="77777777" w:rsidR="001D5CE6" w:rsidRDefault="001D5CE6" w:rsidP="001D5CE6">
      <w:pPr>
        <w:pStyle w:val="Subtitle"/>
        <w:jc w:val="left"/>
        <w:rPr>
          <w:b/>
          <w:bCs/>
          <w:lang w:val="en-IN"/>
        </w:rPr>
      </w:pPr>
    </w:p>
    <w:p w14:paraId="379344F8" w14:textId="77777777" w:rsidR="006032FF" w:rsidRDefault="001D5CE6" w:rsidP="006032FF">
      <w:pPr>
        <w:pStyle w:val="Subtitle"/>
        <w:jc w:val="left"/>
        <w:rPr>
          <w:bCs/>
          <w:caps w:val="0"/>
          <w:sz w:val="36"/>
          <w:szCs w:val="36"/>
          <w:lang w:val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032FF">
        <w:rPr>
          <w:bCs/>
          <w:caps w:val="0"/>
          <w:sz w:val="36"/>
          <w:szCs w:val="36"/>
          <w:lang w:val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emotional tone </w:t>
      </w:r>
      <w:proofErr w:type="gramStart"/>
      <w:r w:rsidRPr="006032FF">
        <w:rPr>
          <w:bCs/>
          <w:caps w:val="0"/>
          <w:sz w:val="36"/>
          <w:szCs w:val="36"/>
          <w:lang w:val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shift</w:t>
      </w:r>
      <w:proofErr w:type="gramEnd"/>
      <w:r w:rsidRPr="006032FF">
        <w:rPr>
          <w:bCs/>
          <w:caps w:val="0"/>
          <w:sz w:val="36"/>
          <w:szCs w:val="36"/>
          <w:lang w:val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across chapters:</w:t>
      </w:r>
    </w:p>
    <w:p w14:paraId="38542BBA" w14:textId="77777777" w:rsidR="00931D2C" w:rsidRDefault="006032FF" w:rsidP="006032FF">
      <w:pPr>
        <w:rPr>
          <w:sz w:val="24"/>
          <w:szCs w:val="24"/>
        </w:rPr>
      </w:pPr>
      <w:r w:rsidRPr="006032FF">
        <w:rPr>
          <w:sz w:val="24"/>
          <w:szCs w:val="24"/>
        </w:rPr>
        <w:t xml:space="preserve">Our sentiment analysis shows that the emotional tone in the novel shifts noticeably as the story progresses. The opening chapters carry a fluctuation of positive to negative emotional weight, especially in </w:t>
      </w:r>
      <w:r w:rsidRPr="00E0555C">
        <w:rPr>
          <w:sz w:val="24"/>
          <w:szCs w:val="24"/>
          <w:highlight w:val="magenta"/>
        </w:rPr>
        <w:t>Chapters 2 and 4</w:t>
      </w:r>
      <w:r w:rsidRPr="006032FF">
        <w:rPr>
          <w:sz w:val="24"/>
          <w:szCs w:val="24"/>
        </w:rPr>
        <w:t xml:space="preserve">, where Harry’s mistreatment by the Dursleys and the unsettling revelations about his past create a tensed atmosphere. As the narrative advances, especially from </w:t>
      </w:r>
      <w:r w:rsidRPr="00E0555C">
        <w:rPr>
          <w:sz w:val="24"/>
          <w:szCs w:val="24"/>
          <w:highlight w:val="cyan"/>
        </w:rPr>
        <w:t>Chapter 5</w:t>
      </w:r>
      <w:r w:rsidRPr="006032FF">
        <w:rPr>
          <w:sz w:val="24"/>
          <w:szCs w:val="24"/>
        </w:rPr>
        <w:t xml:space="preserve"> onwards, we observe a clear upward shift. Harry’s introduction to the </w:t>
      </w:r>
      <w:r w:rsidRPr="00E0555C">
        <w:rPr>
          <w:sz w:val="24"/>
          <w:szCs w:val="24"/>
          <w:highlight w:val="cyan"/>
        </w:rPr>
        <w:t>magical</w:t>
      </w:r>
      <w:r w:rsidRPr="006032FF">
        <w:rPr>
          <w:sz w:val="24"/>
          <w:szCs w:val="24"/>
        </w:rPr>
        <w:t xml:space="preserve"> </w:t>
      </w:r>
      <w:r w:rsidRPr="00E0555C">
        <w:rPr>
          <w:sz w:val="24"/>
          <w:szCs w:val="24"/>
          <w:highlight w:val="cyan"/>
        </w:rPr>
        <w:t>world, new friendships</w:t>
      </w:r>
      <w:r w:rsidRPr="006032FF">
        <w:rPr>
          <w:sz w:val="24"/>
          <w:szCs w:val="24"/>
        </w:rPr>
        <w:t xml:space="preserve">, and his immersion into life at Hogwarts bring moments of joy, wonder, and </w:t>
      </w:r>
      <w:proofErr w:type="gramStart"/>
      <w:r w:rsidRPr="006032FF">
        <w:rPr>
          <w:sz w:val="24"/>
          <w:szCs w:val="24"/>
        </w:rPr>
        <w:t>excitement  reflected</w:t>
      </w:r>
      <w:proofErr w:type="gramEnd"/>
      <w:r w:rsidRPr="006032FF">
        <w:rPr>
          <w:sz w:val="24"/>
          <w:szCs w:val="24"/>
        </w:rPr>
        <w:t xml:space="preserve"> in positive sentiment peaks on our plot. </w:t>
      </w:r>
    </w:p>
    <w:p w14:paraId="5B83B184" w14:textId="4749E9EF" w:rsidR="00931D2C" w:rsidRDefault="00931D2C" w:rsidP="006032F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032FF" w:rsidRPr="006032FF">
        <w:rPr>
          <w:sz w:val="24"/>
          <w:szCs w:val="24"/>
        </w:rPr>
        <w:t xml:space="preserve">However, this positivity is </w:t>
      </w:r>
      <w:proofErr w:type="spellStart"/>
      <w:r>
        <w:rPr>
          <w:sz w:val="24"/>
          <w:szCs w:val="24"/>
        </w:rPr>
        <w:t>supressed</w:t>
      </w:r>
      <w:proofErr w:type="spellEnd"/>
      <w:r w:rsidR="006032FF" w:rsidRPr="006032FF">
        <w:rPr>
          <w:sz w:val="24"/>
          <w:szCs w:val="24"/>
        </w:rPr>
        <w:t xml:space="preserve"> with dips corresponding to confrontations, growing dangers, and </w:t>
      </w:r>
      <w:r w:rsidR="006032FF" w:rsidRPr="00E0555C">
        <w:rPr>
          <w:sz w:val="24"/>
          <w:szCs w:val="24"/>
          <w:highlight w:val="magenta"/>
        </w:rPr>
        <w:t xml:space="preserve">dark </w:t>
      </w:r>
      <w:proofErr w:type="gramStart"/>
      <w:r w:rsidR="006032FF" w:rsidRPr="00E0555C">
        <w:rPr>
          <w:sz w:val="24"/>
          <w:szCs w:val="24"/>
          <w:highlight w:val="magenta"/>
        </w:rPr>
        <w:t>mysteries.</w:t>
      </w:r>
      <w:r w:rsidR="006032FF" w:rsidRPr="006032FF">
        <w:rPr>
          <w:sz w:val="24"/>
          <w:szCs w:val="24"/>
        </w:rPr>
        <w:t>.</w:t>
      </w:r>
      <w:proofErr w:type="gramEnd"/>
      <w:r w:rsidR="006032FF" w:rsidRPr="006032FF">
        <w:rPr>
          <w:sz w:val="24"/>
          <w:szCs w:val="24"/>
        </w:rPr>
        <w:t xml:space="preserve"> The terrifying encounter in the Forbidden Forest and the </w:t>
      </w:r>
      <w:r w:rsidR="006032FF" w:rsidRPr="00E0555C">
        <w:rPr>
          <w:sz w:val="24"/>
          <w:szCs w:val="24"/>
          <w:highlight w:val="magenta"/>
        </w:rPr>
        <w:t>death of the unicorn</w:t>
      </w:r>
      <w:r w:rsidR="006032FF" w:rsidRPr="006032F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cause</w:t>
      </w:r>
      <w:proofErr w:type="gramEnd"/>
      <w:r>
        <w:rPr>
          <w:sz w:val="24"/>
          <w:szCs w:val="24"/>
        </w:rPr>
        <w:t xml:space="preserve"> </w:t>
      </w:r>
      <w:r w:rsidR="006032FF" w:rsidRPr="006032FF">
        <w:rPr>
          <w:sz w:val="24"/>
          <w:szCs w:val="24"/>
        </w:rPr>
        <w:t xml:space="preserve">the emotional tone to its lowest depths hinting the </w:t>
      </w:r>
      <w:r>
        <w:rPr>
          <w:sz w:val="24"/>
          <w:szCs w:val="24"/>
        </w:rPr>
        <w:t xml:space="preserve">cruelty </w:t>
      </w:r>
      <w:r w:rsidR="006032FF" w:rsidRPr="006032FF">
        <w:rPr>
          <w:sz w:val="24"/>
          <w:szCs w:val="24"/>
        </w:rPr>
        <w:t>of Voldemort</w:t>
      </w:r>
      <w:r w:rsidR="00E0555C">
        <w:rPr>
          <w:sz w:val="24"/>
          <w:szCs w:val="24"/>
        </w:rPr>
        <w:t xml:space="preserve"> in the </w:t>
      </w:r>
      <w:r w:rsidR="00E0555C" w:rsidRPr="00D6328F">
        <w:rPr>
          <w:sz w:val="24"/>
          <w:szCs w:val="24"/>
          <w:highlight w:val="magenta"/>
        </w:rPr>
        <w:t xml:space="preserve">15 </w:t>
      </w:r>
      <w:proofErr w:type="spellStart"/>
      <w:r w:rsidR="00E0555C" w:rsidRPr="00D6328F">
        <w:rPr>
          <w:sz w:val="24"/>
          <w:szCs w:val="24"/>
          <w:highlight w:val="magenta"/>
        </w:rPr>
        <w:t>th</w:t>
      </w:r>
      <w:proofErr w:type="spellEnd"/>
      <w:r w:rsidR="00E0555C" w:rsidRPr="00D6328F">
        <w:rPr>
          <w:sz w:val="24"/>
          <w:szCs w:val="24"/>
          <w:highlight w:val="magenta"/>
        </w:rPr>
        <w:t xml:space="preserve"> </w:t>
      </w:r>
      <w:proofErr w:type="spellStart"/>
      <w:proofErr w:type="gramStart"/>
      <w:r w:rsidR="00E0555C" w:rsidRPr="00D6328F">
        <w:rPr>
          <w:sz w:val="24"/>
          <w:szCs w:val="24"/>
          <w:highlight w:val="magenta"/>
        </w:rPr>
        <w:t>chapter</w:t>
      </w:r>
      <w:r w:rsidR="00D6328F">
        <w:rPr>
          <w:sz w:val="24"/>
          <w:szCs w:val="24"/>
        </w:rPr>
        <w:t>.</w:t>
      </w:r>
      <w:r w:rsidRPr="00931D2C">
        <w:rPr>
          <w:sz w:val="24"/>
          <w:szCs w:val="24"/>
        </w:rPr>
        <w:t>Despite</w:t>
      </w:r>
      <w:proofErr w:type="spellEnd"/>
      <w:proofErr w:type="gramEnd"/>
      <w:r w:rsidRPr="00931D2C">
        <w:rPr>
          <w:sz w:val="24"/>
          <w:szCs w:val="24"/>
        </w:rPr>
        <w:t xml:space="preserve"> this dark turn, Rowling’s storytelling ensures that hope and triumph ultimately shine through, restoring a </w:t>
      </w:r>
      <w:r>
        <w:rPr>
          <w:sz w:val="24"/>
          <w:szCs w:val="24"/>
        </w:rPr>
        <w:t>positive sentime</w:t>
      </w:r>
      <w:r w:rsidR="00162C1F">
        <w:rPr>
          <w:sz w:val="24"/>
          <w:szCs w:val="24"/>
        </w:rPr>
        <w:t>n</w:t>
      </w:r>
      <w:r>
        <w:rPr>
          <w:sz w:val="24"/>
          <w:szCs w:val="24"/>
        </w:rPr>
        <w:t>t</w:t>
      </w:r>
      <w:r w:rsidRPr="00931D2C">
        <w:rPr>
          <w:sz w:val="24"/>
          <w:szCs w:val="24"/>
        </w:rPr>
        <w:t xml:space="preserve"> by the final chapter. </w:t>
      </w:r>
    </w:p>
    <w:p w14:paraId="7545E224" w14:textId="77777777" w:rsidR="00931D2C" w:rsidRDefault="00931D2C" w:rsidP="006032FF">
      <w:pPr>
        <w:rPr>
          <w:sz w:val="24"/>
          <w:szCs w:val="24"/>
        </w:rPr>
      </w:pPr>
    </w:p>
    <w:p w14:paraId="76E0B4BD" w14:textId="77777777" w:rsidR="00931D2C" w:rsidRPr="00C574FC" w:rsidRDefault="00931D2C" w:rsidP="006032FF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574FC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high/low emotional </w:t>
      </w:r>
      <w:proofErr w:type="gramStart"/>
      <w:r w:rsidRPr="00C574FC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moments :</w:t>
      </w:r>
      <w:proofErr w:type="gramEnd"/>
    </w:p>
    <w:p w14:paraId="0B781754" w14:textId="77777777" w:rsidR="00DF2062" w:rsidRDefault="00931D2C" w:rsidP="006032FF">
      <w:pPr>
        <w:rPr>
          <w:sz w:val="24"/>
          <w:szCs w:val="24"/>
        </w:rPr>
      </w:pPr>
      <w:r w:rsidRPr="00C574FC">
        <w:rPr>
          <w:sz w:val="24"/>
          <w:szCs w:val="24"/>
        </w:rPr>
        <w:t>our combined</w:t>
      </w:r>
      <w:r w:rsidRPr="00931D2C">
        <w:rPr>
          <w:sz w:val="24"/>
          <w:szCs w:val="24"/>
        </w:rPr>
        <w:t xml:space="preserve"> textual and visual analyses highlight several standout emotional peaks and valleys</w:t>
      </w:r>
      <w:r>
        <w:rPr>
          <w:sz w:val="24"/>
          <w:szCs w:val="24"/>
        </w:rPr>
        <w:t xml:space="preserve"> </w:t>
      </w:r>
      <w:r w:rsidRPr="00C574FC">
        <w:rPr>
          <w:sz w:val="24"/>
          <w:szCs w:val="24"/>
          <w:highlight w:val="yellow"/>
        </w:rPr>
        <w:t>High Moments</w:t>
      </w:r>
      <w:r w:rsidRPr="00931D2C">
        <w:rPr>
          <w:sz w:val="24"/>
          <w:szCs w:val="24"/>
        </w:rPr>
        <w:t xml:space="preserve">: Harry’s first trip to Diagon Alley and entry into </w:t>
      </w:r>
      <w:proofErr w:type="gramStart"/>
      <w:r w:rsidRPr="00931D2C">
        <w:rPr>
          <w:sz w:val="24"/>
          <w:szCs w:val="24"/>
        </w:rPr>
        <w:t>Hogwarts  marked</w:t>
      </w:r>
      <w:proofErr w:type="gramEnd"/>
      <w:r w:rsidRPr="00931D2C">
        <w:rPr>
          <w:sz w:val="24"/>
          <w:szCs w:val="24"/>
        </w:rPr>
        <w:t xml:space="preserve"> by spikes in positive sentiment. The formation of friendship with Ron and Hermione. Victories like Harry’s Quidditch success, symbolizing acceptance and personal triumph. </w:t>
      </w:r>
      <w:r w:rsidRPr="00C574FC">
        <w:rPr>
          <w:sz w:val="24"/>
          <w:szCs w:val="24"/>
          <w:highlight w:val="red"/>
        </w:rPr>
        <w:t>Low Moments</w:t>
      </w:r>
      <w:r w:rsidRPr="00931D2C">
        <w:rPr>
          <w:sz w:val="24"/>
          <w:szCs w:val="24"/>
        </w:rPr>
        <w:t xml:space="preserve">: Harry’s abusive life with the Dursleys, especially in early chapters. The death of the unicorn in the Forbidden </w:t>
      </w:r>
      <w:proofErr w:type="gramStart"/>
      <w:r w:rsidRPr="00931D2C">
        <w:rPr>
          <w:sz w:val="24"/>
          <w:szCs w:val="24"/>
        </w:rPr>
        <w:t>Forest  a</w:t>
      </w:r>
      <w:proofErr w:type="gramEnd"/>
      <w:r w:rsidRPr="00931D2C">
        <w:rPr>
          <w:sz w:val="24"/>
          <w:szCs w:val="24"/>
        </w:rPr>
        <w:t xml:space="preserve"> chilling marker of dark magic’s </w:t>
      </w:r>
      <w:proofErr w:type="gramStart"/>
      <w:r w:rsidRPr="00931D2C">
        <w:rPr>
          <w:sz w:val="24"/>
          <w:szCs w:val="24"/>
        </w:rPr>
        <w:t xml:space="preserve">return </w:t>
      </w:r>
      <w:r>
        <w:rPr>
          <w:sz w:val="24"/>
          <w:szCs w:val="24"/>
        </w:rPr>
        <w:t>.</w:t>
      </w:r>
      <w:proofErr w:type="gramEnd"/>
    </w:p>
    <w:p w14:paraId="7022C767" w14:textId="34A1C6B0" w:rsidR="00C6554A" w:rsidRPr="00931D2C" w:rsidRDefault="00DF2062" w:rsidP="006032FF">
      <w:pPr>
        <w:rPr>
          <w:sz w:val="24"/>
          <w:szCs w:val="24"/>
        </w:rPr>
      </w:pPr>
      <w:r w:rsidRPr="00DF2062">
        <w:rPr>
          <w:sz w:val="24"/>
          <w:szCs w:val="24"/>
        </w:rPr>
        <w:t xml:space="preserve">Our character frequency analysis reveals Harry, Ron, and Hermione  appearing consistently in chapters with the highest positive sentiment scores. Their friendship is a stabilizing force amid chaos. On the darker end of the spectrum, Voldemort and Snape are most present when sentiment dips, especially in chapters with heightened tension or fear </w:t>
      </w:r>
      <w:r w:rsidR="00C6554A" w:rsidRPr="00931D2C">
        <w:rPr>
          <w:sz w:val="24"/>
          <w:szCs w:val="24"/>
        </w:rPr>
        <w:br w:type="page"/>
      </w:r>
    </w:p>
    <w:p w14:paraId="1F723C0D" w14:textId="77777777" w:rsidR="00900036" w:rsidRPr="00900036" w:rsidRDefault="00900036" w:rsidP="00900036">
      <w:pPr>
        <w:rPr>
          <w:sz w:val="28"/>
          <w:szCs w:val="28"/>
          <w:lang w:val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00036">
        <w:rPr>
          <w:sz w:val="28"/>
          <w:szCs w:val="28"/>
          <w:lang w:val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Which characters show the most emotionally charged language?</w:t>
      </w:r>
    </w:p>
    <w:p w14:paraId="07E12376" w14:textId="68F7FBC5" w:rsidR="00DF2062" w:rsidRDefault="004A085D">
      <w:pPr>
        <w:rPr>
          <w:sz w:val="24"/>
          <w:szCs w:val="24"/>
        </w:rPr>
      </w:pPr>
      <w:r w:rsidRPr="004A085D">
        <w:rPr>
          <w:sz w:val="24"/>
          <w:szCs w:val="24"/>
          <w:highlight w:val="yellow"/>
        </w:rPr>
        <w:t>Harry Potter</w:t>
      </w:r>
      <w:r w:rsidRPr="004A085D">
        <w:rPr>
          <w:sz w:val="24"/>
          <w:szCs w:val="24"/>
        </w:rPr>
        <w:t xml:space="preserve"> stands at the center, his emotional journey reflecting bravery, wonder, and resilience against fear</w:t>
      </w:r>
      <w:r w:rsidR="006F09A5">
        <w:rPr>
          <w:sz w:val="24"/>
          <w:szCs w:val="24"/>
        </w:rPr>
        <w:t>.</w:t>
      </w:r>
      <w:r w:rsidR="00AB41FD">
        <w:rPr>
          <w:sz w:val="24"/>
          <w:szCs w:val="24"/>
        </w:rPr>
        <w:t xml:space="preserve"> it also reflected in emotional peaks</w:t>
      </w:r>
      <w:r w:rsidR="006F09A5">
        <w:rPr>
          <w:sz w:val="24"/>
          <w:szCs w:val="24"/>
        </w:rPr>
        <w:t xml:space="preserve"> </w:t>
      </w:r>
      <w:r w:rsidR="007C0425">
        <w:rPr>
          <w:sz w:val="24"/>
          <w:szCs w:val="24"/>
        </w:rPr>
        <w:t xml:space="preserve">shown in </w:t>
      </w:r>
      <w:r w:rsidR="00E03BA9">
        <w:rPr>
          <w:sz w:val="24"/>
          <w:szCs w:val="24"/>
        </w:rPr>
        <w:t>visuals of notebook</w:t>
      </w:r>
      <w:r w:rsidR="00DA6086" w:rsidRPr="004A085D">
        <w:rPr>
          <w:sz w:val="24"/>
          <w:szCs w:val="24"/>
        </w:rPr>
        <w:t xml:space="preserve">. </w:t>
      </w:r>
      <w:r w:rsidR="00DA6086" w:rsidRPr="009C463D">
        <w:rPr>
          <w:sz w:val="24"/>
          <w:szCs w:val="24"/>
          <w:highlight w:val="yellow"/>
        </w:rPr>
        <w:t>Ron Weasley</w:t>
      </w:r>
      <w:r w:rsidR="00DA6086" w:rsidRPr="004A085D">
        <w:rPr>
          <w:sz w:val="24"/>
          <w:szCs w:val="24"/>
        </w:rPr>
        <w:t xml:space="preserve"> brings humor, friendship, and moments of surprising bravery</w:t>
      </w:r>
      <w:r w:rsidR="00DA6086" w:rsidRPr="00D45BB2">
        <w:rPr>
          <w:sz w:val="24"/>
          <w:szCs w:val="24"/>
          <w:highlight w:val="red"/>
        </w:rPr>
        <w:t>. Professor Snape</w:t>
      </w:r>
      <w:r w:rsidR="00DA6086" w:rsidRPr="004A085D">
        <w:rPr>
          <w:sz w:val="24"/>
          <w:szCs w:val="24"/>
        </w:rPr>
        <w:t xml:space="preserve"> is frequently linked with suspicion, hostility, and dark undertones</w:t>
      </w:r>
      <w:r w:rsidR="00E03BA9">
        <w:rPr>
          <w:sz w:val="24"/>
          <w:szCs w:val="24"/>
        </w:rPr>
        <w:t xml:space="preserve"> it is reflected in the sentiment score of his di</w:t>
      </w:r>
      <w:r w:rsidR="00084BF9">
        <w:rPr>
          <w:sz w:val="24"/>
          <w:szCs w:val="24"/>
        </w:rPr>
        <w:t>a</w:t>
      </w:r>
      <w:r w:rsidR="00E03BA9">
        <w:rPr>
          <w:sz w:val="24"/>
          <w:szCs w:val="24"/>
        </w:rPr>
        <w:t>logues</w:t>
      </w:r>
      <w:r w:rsidR="000706B3">
        <w:rPr>
          <w:sz w:val="24"/>
          <w:szCs w:val="24"/>
        </w:rPr>
        <w:t xml:space="preserve">. </w:t>
      </w:r>
      <w:r w:rsidR="00AC7BDD" w:rsidRPr="00AC7BDD">
        <w:rPr>
          <w:sz w:val="24"/>
          <w:szCs w:val="24"/>
          <w:highlight w:val="yellow"/>
        </w:rPr>
        <w:t>Hermione Granger</w:t>
      </w:r>
      <w:r w:rsidR="00AC7BDD" w:rsidRPr="00AC7BDD">
        <w:rPr>
          <w:sz w:val="24"/>
          <w:szCs w:val="24"/>
        </w:rPr>
        <w:t xml:space="preserve"> consistently associates with intelligence, loyalty, and moments of personal courage</w:t>
      </w:r>
      <w:r w:rsidR="00853311">
        <w:rPr>
          <w:sz w:val="24"/>
          <w:szCs w:val="24"/>
        </w:rPr>
        <w:t xml:space="preserve"> it also reflected in high sentiment score in the </w:t>
      </w:r>
      <w:proofErr w:type="gramStart"/>
      <w:r w:rsidR="00853311">
        <w:rPr>
          <w:sz w:val="24"/>
          <w:szCs w:val="24"/>
        </w:rPr>
        <w:t>p</w:t>
      </w:r>
      <w:r w:rsidR="009428F4">
        <w:rPr>
          <w:sz w:val="24"/>
          <w:szCs w:val="24"/>
        </w:rPr>
        <w:t>assages  containing</w:t>
      </w:r>
      <w:proofErr w:type="gramEnd"/>
      <w:r w:rsidR="009428F4">
        <w:rPr>
          <w:sz w:val="24"/>
          <w:szCs w:val="24"/>
        </w:rPr>
        <w:t xml:space="preserve"> her mentions</w:t>
      </w:r>
      <w:r w:rsidR="0089597F">
        <w:rPr>
          <w:sz w:val="24"/>
          <w:szCs w:val="24"/>
        </w:rPr>
        <w:t xml:space="preserve"> but her di</w:t>
      </w:r>
      <w:r w:rsidR="00D55E51">
        <w:rPr>
          <w:sz w:val="24"/>
          <w:szCs w:val="24"/>
        </w:rPr>
        <w:t xml:space="preserve">alogues </w:t>
      </w:r>
      <w:proofErr w:type="gramStart"/>
      <w:r w:rsidR="00D55E51">
        <w:rPr>
          <w:sz w:val="24"/>
          <w:szCs w:val="24"/>
        </w:rPr>
        <w:t xml:space="preserve">containing </w:t>
      </w:r>
      <w:r w:rsidR="00744A40">
        <w:rPr>
          <w:sz w:val="24"/>
          <w:szCs w:val="24"/>
        </w:rPr>
        <w:t xml:space="preserve"> words</w:t>
      </w:r>
      <w:proofErr w:type="gramEnd"/>
      <w:r w:rsidR="00744A40">
        <w:rPr>
          <w:sz w:val="24"/>
          <w:szCs w:val="24"/>
        </w:rPr>
        <w:t xml:space="preserve"> like </w:t>
      </w:r>
      <w:r w:rsidR="00D55E51">
        <w:rPr>
          <w:sz w:val="24"/>
          <w:szCs w:val="24"/>
        </w:rPr>
        <w:t xml:space="preserve">no, jerk </w:t>
      </w:r>
      <w:proofErr w:type="spellStart"/>
      <w:r w:rsidR="00D55E51">
        <w:rPr>
          <w:sz w:val="24"/>
          <w:szCs w:val="24"/>
        </w:rPr>
        <w:t>etc</w:t>
      </w:r>
      <w:proofErr w:type="spellEnd"/>
      <w:r w:rsidR="00D55E51">
        <w:rPr>
          <w:sz w:val="24"/>
          <w:szCs w:val="24"/>
        </w:rPr>
        <w:t xml:space="preserve"> give some negative score to her </w:t>
      </w:r>
      <w:r w:rsidR="00744A40">
        <w:rPr>
          <w:sz w:val="24"/>
          <w:szCs w:val="24"/>
        </w:rPr>
        <w:t>speeches.</w:t>
      </w:r>
    </w:p>
    <w:p w14:paraId="64618FD3" w14:textId="4854D556" w:rsidR="00092E98" w:rsidRPr="00844953" w:rsidRDefault="00844953" w:rsidP="00844953">
      <w:pPr>
        <w:rPr>
          <w:sz w:val="28"/>
          <w:szCs w:val="28"/>
          <w:lang w:val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44953">
        <w:rPr>
          <w:sz w:val="28"/>
          <w:szCs w:val="28"/>
          <w:lang w:val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Does the story follow a traditional narrative</w:t>
      </w:r>
      <w:r w:rsidRPr="00844953">
        <w:rPr>
          <w:sz w:val="28"/>
          <w:szCs w:val="28"/>
          <w:lang w:val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arc</w:t>
      </w:r>
      <w:r w:rsidRPr="00844953">
        <w:rPr>
          <w:sz w:val="28"/>
          <w:szCs w:val="28"/>
          <w:lang w:val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?</w:t>
      </w:r>
    </w:p>
    <w:p w14:paraId="475699F6" w14:textId="24CD649C" w:rsidR="00092E98" w:rsidRPr="00092E98" w:rsidRDefault="00092E98" w:rsidP="00092E98">
      <w:pPr>
        <w:rPr>
          <w:sz w:val="24"/>
          <w:szCs w:val="24"/>
          <w:lang w:val="en-IN"/>
        </w:rPr>
      </w:pPr>
      <w:r w:rsidRPr="00092E98">
        <w:rPr>
          <w:sz w:val="24"/>
          <w:szCs w:val="24"/>
          <w:lang w:val="en-IN"/>
        </w:rPr>
        <w:t xml:space="preserve">The novel follows a classic story pattern, which we can see clearly in the </w:t>
      </w:r>
      <w:proofErr w:type="spellStart"/>
      <w:proofErr w:type="gramStart"/>
      <w:r w:rsidRPr="00092E98">
        <w:rPr>
          <w:sz w:val="24"/>
          <w:szCs w:val="24"/>
          <w:lang w:val="en-IN"/>
        </w:rPr>
        <w:t>data.It</w:t>
      </w:r>
      <w:proofErr w:type="spellEnd"/>
      <w:proofErr w:type="gramEnd"/>
      <w:r w:rsidRPr="00092E98">
        <w:rPr>
          <w:sz w:val="24"/>
          <w:szCs w:val="24"/>
          <w:lang w:val="en-IN"/>
        </w:rPr>
        <w:t xml:space="preserve"> starts with the </w:t>
      </w:r>
      <w:r w:rsidRPr="00092E98">
        <w:rPr>
          <w:b/>
          <w:bCs/>
          <w:sz w:val="24"/>
          <w:szCs w:val="24"/>
          <w:highlight w:val="green"/>
          <w:lang w:val="en-IN"/>
        </w:rPr>
        <w:t>exposition</w:t>
      </w:r>
      <w:r w:rsidRPr="00092E98">
        <w:rPr>
          <w:sz w:val="24"/>
          <w:szCs w:val="24"/>
          <w:lang w:val="en-IN"/>
        </w:rPr>
        <w:t>, showing Harry’s hard life with the Dursleys. This sets a sad, quiet mood.</w:t>
      </w:r>
      <w:r w:rsidR="00641DD3">
        <w:rPr>
          <w:sz w:val="24"/>
          <w:szCs w:val="24"/>
          <w:lang w:val="en-IN"/>
        </w:rPr>
        <w:t xml:space="preserve"> </w:t>
      </w:r>
      <w:r w:rsidRPr="00092E98">
        <w:rPr>
          <w:sz w:val="24"/>
          <w:szCs w:val="24"/>
          <w:lang w:val="en-IN"/>
        </w:rPr>
        <w:t xml:space="preserve">Then comes the </w:t>
      </w:r>
      <w:r w:rsidRPr="00092E98">
        <w:rPr>
          <w:b/>
          <w:bCs/>
          <w:sz w:val="24"/>
          <w:szCs w:val="24"/>
          <w:highlight w:val="green"/>
          <w:lang w:val="en-IN"/>
        </w:rPr>
        <w:t>rising action</w:t>
      </w:r>
      <w:r w:rsidRPr="00092E98">
        <w:rPr>
          <w:sz w:val="24"/>
          <w:szCs w:val="24"/>
          <w:lang w:val="en-IN"/>
        </w:rPr>
        <w:t>, as Harry discovers the magical world, makes important friends, and starts solving the mysteries of Hogwarts.</w:t>
      </w:r>
      <w:r w:rsidR="00641DD3">
        <w:rPr>
          <w:sz w:val="24"/>
          <w:szCs w:val="24"/>
          <w:lang w:val="en-IN"/>
        </w:rPr>
        <w:t xml:space="preserve"> </w:t>
      </w:r>
      <w:r w:rsidRPr="00092E98">
        <w:rPr>
          <w:sz w:val="24"/>
          <w:szCs w:val="24"/>
          <w:lang w:val="en-IN"/>
        </w:rPr>
        <w:t xml:space="preserve">The </w:t>
      </w:r>
      <w:r w:rsidRPr="00092E98">
        <w:rPr>
          <w:b/>
          <w:bCs/>
          <w:sz w:val="24"/>
          <w:szCs w:val="24"/>
          <w:highlight w:val="green"/>
          <w:lang w:val="en-IN"/>
        </w:rPr>
        <w:t>climax</w:t>
      </w:r>
      <w:r w:rsidRPr="00092E98">
        <w:rPr>
          <w:sz w:val="24"/>
          <w:szCs w:val="24"/>
          <w:lang w:val="en-IN"/>
        </w:rPr>
        <w:t xml:space="preserve"> happens when </w:t>
      </w:r>
      <w:r w:rsidRPr="00092E98">
        <w:rPr>
          <w:sz w:val="24"/>
          <w:szCs w:val="24"/>
          <w:highlight w:val="lightGray"/>
          <w:lang w:val="en-IN"/>
        </w:rPr>
        <w:t>Harry faces Voldemort</w:t>
      </w:r>
      <w:r w:rsidRPr="00092E98">
        <w:rPr>
          <w:sz w:val="24"/>
          <w:szCs w:val="24"/>
          <w:lang w:val="en-IN"/>
        </w:rPr>
        <w:t xml:space="preserve"> in the underground chambers the most exciting and intense part of the story.</w:t>
      </w:r>
      <w:r w:rsidR="00641DD3">
        <w:rPr>
          <w:sz w:val="24"/>
          <w:szCs w:val="24"/>
          <w:lang w:val="en-IN"/>
        </w:rPr>
        <w:t xml:space="preserve"> </w:t>
      </w:r>
      <w:proofErr w:type="gramStart"/>
      <w:r w:rsidRPr="00092E98">
        <w:rPr>
          <w:sz w:val="24"/>
          <w:szCs w:val="24"/>
          <w:lang w:val="en-IN"/>
        </w:rPr>
        <w:t>After</w:t>
      </w:r>
      <w:proofErr w:type="gramEnd"/>
      <w:r w:rsidRPr="00092E98">
        <w:rPr>
          <w:sz w:val="24"/>
          <w:szCs w:val="24"/>
          <w:lang w:val="en-IN"/>
        </w:rPr>
        <w:t xml:space="preserve"> that, the </w:t>
      </w:r>
      <w:r w:rsidRPr="00092E98">
        <w:rPr>
          <w:b/>
          <w:bCs/>
          <w:sz w:val="24"/>
          <w:szCs w:val="24"/>
          <w:highlight w:val="lightGray"/>
          <w:lang w:val="en-IN"/>
        </w:rPr>
        <w:t>falling action</w:t>
      </w:r>
      <w:r w:rsidRPr="00092E98">
        <w:rPr>
          <w:sz w:val="24"/>
          <w:szCs w:val="24"/>
          <w:lang w:val="en-IN"/>
        </w:rPr>
        <w:t xml:space="preserve"> and </w:t>
      </w:r>
      <w:r w:rsidRPr="00092E98">
        <w:rPr>
          <w:b/>
          <w:bCs/>
          <w:sz w:val="24"/>
          <w:szCs w:val="24"/>
          <w:lang w:val="en-IN"/>
        </w:rPr>
        <w:t>resolution</w:t>
      </w:r>
      <w:r w:rsidRPr="00092E98">
        <w:rPr>
          <w:sz w:val="24"/>
          <w:szCs w:val="24"/>
          <w:lang w:val="en-IN"/>
        </w:rPr>
        <w:t xml:space="preserve"> bring the story to a close. Dumbledore explains things to Harry, and Harry goes back home. This brings back a sense of calm and prepares us for more adventures in the future.</w:t>
      </w:r>
      <w:r w:rsidR="00641DD3">
        <w:rPr>
          <w:sz w:val="24"/>
          <w:szCs w:val="24"/>
          <w:lang w:val="en-IN"/>
        </w:rPr>
        <w:t xml:space="preserve"> </w:t>
      </w:r>
      <w:proofErr w:type="gramStart"/>
      <w:r w:rsidR="00606FBA">
        <w:rPr>
          <w:sz w:val="24"/>
          <w:szCs w:val="24"/>
          <w:lang w:val="en-IN"/>
        </w:rPr>
        <w:t>All</w:t>
      </w:r>
      <w:proofErr w:type="gramEnd"/>
      <w:r w:rsidR="00606FBA">
        <w:rPr>
          <w:sz w:val="24"/>
          <w:szCs w:val="24"/>
          <w:lang w:val="en-IN"/>
        </w:rPr>
        <w:t xml:space="preserve"> these trends are reflected in our </w:t>
      </w:r>
      <w:r w:rsidR="00641DD3">
        <w:rPr>
          <w:sz w:val="24"/>
          <w:szCs w:val="24"/>
          <w:lang w:val="en-IN"/>
        </w:rPr>
        <w:t>sentiment arc of novel.</w:t>
      </w:r>
    </w:p>
    <w:p w14:paraId="21D8322C" w14:textId="77777777" w:rsidR="00092E98" w:rsidRDefault="00092E98">
      <w:pPr>
        <w:rPr>
          <w:sz w:val="24"/>
          <w:szCs w:val="24"/>
        </w:rPr>
      </w:pPr>
    </w:p>
    <w:p w14:paraId="4922F360" w14:textId="4B5E8643" w:rsidR="00C574FC" w:rsidRDefault="00557D1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BAB0DD" w14:textId="63229B1E" w:rsidR="00557D1E" w:rsidRPr="004A085D" w:rsidRDefault="001721F9" w:rsidP="00506542">
      <w:pPr>
        <w:pStyle w:val="Title"/>
        <w:jc w:val="left"/>
      </w:pPr>
      <w:r>
        <w:t>T</w:t>
      </w:r>
      <w:r w:rsidR="00506542">
        <w:t>ha</w:t>
      </w:r>
      <w:r>
        <w:t>nk you…</w:t>
      </w:r>
    </w:p>
    <w:sectPr w:rsidR="00557D1E" w:rsidRPr="004A085D" w:rsidSect="00557D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28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E2AD8" w14:textId="77777777" w:rsidR="000A20B0" w:rsidRDefault="000A20B0" w:rsidP="00C6554A">
      <w:pPr>
        <w:spacing w:before="0" w:after="0" w:line="240" w:lineRule="auto"/>
      </w:pPr>
      <w:r>
        <w:separator/>
      </w:r>
    </w:p>
  </w:endnote>
  <w:endnote w:type="continuationSeparator" w:id="0">
    <w:p w14:paraId="28D0121D" w14:textId="77777777" w:rsidR="000A20B0" w:rsidRDefault="000A20B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AC71F" w14:textId="77777777" w:rsidR="00533372" w:rsidRDefault="00533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54FC1" w14:textId="77777777" w:rsidR="00DF2062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4F93E" w14:textId="77777777" w:rsidR="00533372" w:rsidRDefault="00533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D4013" w14:textId="77777777" w:rsidR="000A20B0" w:rsidRDefault="000A20B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267C6BF" w14:textId="77777777" w:rsidR="000A20B0" w:rsidRDefault="000A20B0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C063" w14:textId="3947C8E6" w:rsidR="00533372" w:rsidRDefault="005333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3E45C" w14:textId="11F30203" w:rsidR="00533372" w:rsidRDefault="005333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21C39" w14:textId="0CA88D77" w:rsidR="00533372" w:rsidRDefault="00533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2C73BB"/>
    <w:multiLevelType w:val="multilevel"/>
    <w:tmpl w:val="3EAE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23813"/>
    <w:multiLevelType w:val="multilevel"/>
    <w:tmpl w:val="FA6C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397617">
    <w:abstractNumId w:val="9"/>
  </w:num>
  <w:num w:numId="2" w16cid:durableId="1587376720">
    <w:abstractNumId w:val="8"/>
  </w:num>
  <w:num w:numId="3" w16cid:durableId="577250792">
    <w:abstractNumId w:val="8"/>
  </w:num>
  <w:num w:numId="4" w16cid:durableId="877934170">
    <w:abstractNumId w:val="9"/>
  </w:num>
  <w:num w:numId="5" w16cid:durableId="739639598">
    <w:abstractNumId w:val="12"/>
  </w:num>
  <w:num w:numId="6" w16cid:durableId="1224098156">
    <w:abstractNumId w:val="10"/>
  </w:num>
  <w:num w:numId="7" w16cid:durableId="1804734412">
    <w:abstractNumId w:val="11"/>
  </w:num>
  <w:num w:numId="8" w16cid:durableId="1008604709">
    <w:abstractNumId w:val="7"/>
  </w:num>
  <w:num w:numId="9" w16cid:durableId="2025786856">
    <w:abstractNumId w:val="6"/>
  </w:num>
  <w:num w:numId="10" w16cid:durableId="2121416451">
    <w:abstractNumId w:val="5"/>
  </w:num>
  <w:num w:numId="11" w16cid:durableId="834882496">
    <w:abstractNumId w:val="4"/>
  </w:num>
  <w:num w:numId="12" w16cid:durableId="844637350">
    <w:abstractNumId w:val="3"/>
  </w:num>
  <w:num w:numId="13" w16cid:durableId="1153528591">
    <w:abstractNumId w:val="2"/>
  </w:num>
  <w:num w:numId="14" w16cid:durableId="1527865624">
    <w:abstractNumId w:val="1"/>
  </w:num>
  <w:num w:numId="15" w16cid:durableId="651953161">
    <w:abstractNumId w:val="0"/>
  </w:num>
  <w:num w:numId="16" w16cid:durableId="580257966">
    <w:abstractNumId w:val="14"/>
  </w:num>
  <w:num w:numId="17" w16cid:durableId="11531806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B0"/>
    <w:rsid w:val="000706B3"/>
    <w:rsid w:val="00084BF9"/>
    <w:rsid w:val="00092E98"/>
    <w:rsid w:val="000A20B0"/>
    <w:rsid w:val="00162C1F"/>
    <w:rsid w:val="001721F9"/>
    <w:rsid w:val="001A19CC"/>
    <w:rsid w:val="001D5CE6"/>
    <w:rsid w:val="002554CD"/>
    <w:rsid w:val="00293B83"/>
    <w:rsid w:val="002B4294"/>
    <w:rsid w:val="00333D0D"/>
    <w:rsid w:val="004A085D"/>
    <w:rsid w:val="004C049F"/>
    <w:rsid w:val="005000E2"/>
    <w:rsid w:val="00506542"/>
    <w:rsid w:val="00533372"/>
    <w:rsid w:val="00557D1E"/>
    <w:rsid w:val="006032FF"/>
    <w:rsid w:val="00606FBA"/>
    <w:rsid w:val="00641DD3"/>
    <w:rsid w:val="0065284D"/>
    <w:rsid w:val="006A3CE7"/>
    <w:rsid w:val="006F09A5"/>
    <w:rsid w:val="00744A40"/>
    <w:rsid w:val="007C0425"/>
    <w:rsid w:val="00844953"/>
    <w:rsid w:val="00853311"/>
    <w:rsid w:val="00863826"/>
    <w:rsid w:val="0089597F"/>
    <w:rsid w:val="00900036"/>
    <w:rsid w:val="00931D2C"/>
    <w:rsid w:val="009428F4"/>
    <w:rsid w:val="009C463D"/>
    <w:rsid w:val="00A80C67"/>
    <w:rsid w:val="00AB41FD"/>
    <w:rsid w:val="00AB5033"/>
    <w:rsid w:val="00AC7BDD"/>
    <w:rsid w:val="00C574FC"/>
    <w:rsid w:val="00C6554A"/>
    <w:rsid w:val="00D3049E"/>
    <w:rsid w:val="00D45BB2"/>
    <w:rsid w:val="00D55E51"/>
    <w:rsid w:val="00D6328F"/>
    <w:rsid w:val="00DA6086"/>
    <w:rsid w:val="00DF2062"/>
    <w:rsid w:val="00E03BA9"/>
    <w:rsid w:val="00E0555C"/>
    <w:rsid w:val="00ED7C44"/>
    <w:rsid w:val="00FA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2"/>
    </o:shapelayout>
  </w:shapeDefaults>
  <w:decimalSymbol w:val="."/>
  <w:listSeparator w:val=","/>
  <w14:docId w14:val="55AA7507"/>
  <w15:chartTrackingRefBased/>
  <w15:docId w15:val="{F8E58D45-0493-4EA6-932C-7953524B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ay\AppData\Local\Microsoft\Office\16.0\DTS\en-IN%7b7B32F620-A04A-4916-A61F-30788E4F03AC%7d\%7bAE1CFA59-1D32-48EE-8909-D1D662AEAB5F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{AE1CFA59-1D32-48EE-8909-D1D662AEAB5F}tf02835058_win32</Template>
  <TotalTime>89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vijayalakshmi1at3@gmail.com</cp:lastModifiedBy>
  <cp:revision>35</cp:revision>
  <dcterms:created xsi:type="dcterms:W3CDTF">2025-07-16T07:48:00Z</dcterms:created>
  <dcterms:modified xsi:type="dcterms:W3CDTF">2025-07-16T10:18:00Z</dcterms:modified>
</cp:coreProperties>
</file>